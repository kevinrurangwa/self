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A98" w:rsidRPr="003772E5" w:rsidRDefault="00526FF6" w:rsidP="00526FF6">
      <w:pPr>
        <w:rPr>
          <w:rFonts w:ascii="Arial" w:hAnsi="Arial" w:cs="Arial"/>
        </w:rPr>
      </w:pPr>
      <w:proofErr w:type="spellStart"/>
      <w:r w:rsidRPr="003772E5">
        <w:rPr>
          <w:rFonts w:ascii="Arial" w:hAnsi="Arial" w:cs="Arial"/>
        </w:rPr>
        <w:t>Cranley</w:t>
      </w:r>
      <w:proofErr w:type="spellEnd"/>
      <w:r w:rsidRPr="003772E5">
        <w:rPr>
          <w:rFonts w:ascii="Arial" w:hAnsi="Arial" w:cs="Arial"/>
        </w:rPr>
        <w:t xml:space="preserve"> Book Store </w:t>
      </w:r>
      <w:r w:rsidR="003772E5" w:rsidRPr="003772E5">
        <w:rPr>
          <w:rFonts w:ascii="Arial" w:hAnsi="Arial" w:cs="Arial"/>
        </w:rPr>
        <w:t xml:space="preserve">January </w:t>
      </w:r>
      <w:r w:rsidRPr="003772E5">
        <w:rPr>
          <w:rFonts w:ascii="Arial" w:hAnsi="Arial" w:cs="Arial"/>
        </w:rPr>
        <w:t>Sales 2015</w:t>
      </w:r>
    </w:p>
    <w:p w:rsidR="00526FF6" w:rsidRPr="003772E5" w:rsidRDefault="00526FF6" w:rsidP="00432C33">
      <w:pPr>
        <w:rPr>
          <w:rFonts w:ascii="Arial" w:hAnsi="Arial" w:cs="Arial"/>
        </w:rPr>
      </w:pPr>
      <w:r w:rsidRPr="003772E5">
        <w:rPr>
          <w:rFonts w:ascii="Arial" w:hAnsi="Arial" w:cs="Arial"/>
        </w:rPr>
        <w:t>As part o</w:t>
      </w:r>
      <w:r w:rsidR="003772E5" w:rsidRPr="003772E5">
        <w:rPr>
          <w:rFonts w:ascii="Arial" w:hAnsi="Arial" w:cs="Arial"/>
        </w:rPr>
        <w:t>f our sales report for this month</w:t>
      </w:r>
      <w:r w:rsidRPr="003772E5">
        <w:rPr>
          <w:rFonts w:ascii="Arial" w:hAnsi="Arial" w:cs="Arial"/>
        </w:rPr>
        <w:t xml:space="preserve"> we include the sales of  our top selling title.</w:t>
      </w:r>
    </w:p>
    <w:tbl>
      <w:tblPr>
        <w:tblStyle w:val="TableGrid"/>
        <w:tblW w:w="9088" w:type="dxa"/>
        <w:tblLook w:val="04A0"/>
      </w:tblPr>
      <w:tblGrid>
        <w:gridCol w:w="2003"/>
        <w:gridCol w:w="1771"/>
        <w:gridCol w:w="1771"/>
        <w:gridCol w:w="1771"/>
        <w:gridCol w:w="1772"/>
      </w:tblGrid>
      <w:tr w:rsidR="003772E5" w:rsidTr="003772E5">
        <w:trPr>
          <w:trHeight w:val="395"/>
        </w:trPr>
        <w:tc>
          <w:tcPr>
            <w:tcW w:w="2003" w:type="dxa"/>
            <w:shd w:val="clear" w:color="auto" w:fill="D9D9D9" w:themeFill="background1" w:themeFillShade="D9"/>
          </w:tcPr>
          <w:p w:rsidR="003772E5" w:rsidRPr="003772E5" w:rsidRDefault="003772E5" w:rsidP="003772E5">
            <w:pPr>
              <w:spacing w:before="60" w:after="120"/>
              <w:jc w:val="center"/>
              <w:rPr>
                <w:rFonts w:ascii="Arial" w:hAnsi="Arial" w:cs="Arial"/>
              </w:rPr>
            </w:pPr>
            <w:r w:rsidRPr="003772E5">
              <w:rPr>
                <w:rFonts w:ascii="Arial" w:hAnsi="Arial" w:cs="Arial"/>
              </w:rPr>
              <w:t>Title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3772E5" w:rsidRPr="003772E5" w:rsidRDefault="003772E5" w:rsidP="003772E5">
            <w:pPr>
              <w:spacing w:before="60" w:after="120"/>
              <w:jc w:val="center"/>
              <w:rPr>
                <w:rFonts w:ascii="Arial" w:hAnsi="Arial" w:cs="Arial"/>
              </w:rPr>
            </w:pPr>
            <w:r w:rsidRPr="003772E5">
              <w:rPr>
                <w:rFonts w:ascii="Arial" w:hAnsi="Arial" w:cs="Arial"/>
              </w:rPr>
              <w:t>Author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3772E5" w:rsidRPr="003772E5" w:rsidRDefault="003772E5" w:rsidP="003772E5">
            <w:pPr>
              <w:spacing w:before="60" w:after="120"/>
              <w:jc w:val="center"/>
              <w:rPr>
                <w:rFonts w:ascii="Arial" w:hAnsi="Arial" w:cs="Arial"/>
              </w:rPr>
            </w:pPr>
            <w:r w:rsidRPr="003772E5">
              <w:rPr>
                <w:rFonts w:ascii="Arial" w:hAnsi="Arial" w:cs="Arial"/>
              </w:rPr>
              <w:t>Price</w:t>
            </w:r>
          </w:p>
        </w:tc>
        <w:tc>
          <w:tcPr>
            <w:tcW w:w="1771" w:type="dxa"/>
            <w:shd w:val="clear" w:color="auto" w:fill="D9D9D9" w:themeFill="background1" w:themeFillShade="D9"/>
          </w:tcPr>
          <w:p w:rsidR="003772E5" w:rsidRPr="003772E5" w:rsidRDefault="003772E5" w:rsidP="003772E5">
            <w:pPr>
              <w:spacing w:before="60" w:after="120"/>
              <w:jc w:val="center"/>
              <w:rPr>
                <w:rFonts w:ascii="Arial" w:hAnsi="Arial" w:cs="Arial"/>
              </w:rPr>
            </w:pPr>
            <w:r w:rsidRPr="003772E5">
              <w:rPr>
                <w:rFonts w:ascii="Arial" w:hAnsi="Arial" w:cs="Arial"/>
              </w:rPr>
              <w:t>Quantity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3772E5" w:rsidRPr="003772E5" w:rsidRDefault="003772E5" w:rsidP="003772E5">
            <w:pPr>
              <w:spacing w:before="60" w:after="120"/>
              <w:jc w:val="center"/>
              <w:rPr>
                <w:rFonts w:ascii="Arial" w:hAnsi="Arial" w:cs="Arial"/>
              </w:rPr>
            </w:pPr>
            <w:r w:rsidRPr="003772E5">
              <w:rPr>
                <w:rFonts w:ascii="Arial" w:hAnsi="Arial" w:cs="Arial"/>
              </w:rPr>
              <w:t>January Sales</w:t>
            </w:r>
          </w:p>
        </w:tc>
      </w:tr>
      <w:tr w:rsidR="003772E5" w:rsidTr="003772E5">
        <w:tc>
          <w:tcPr>
            <w:tcW w:w="2003" w:type="dxa"/>
          </w:tcPr>
          <w:p w:rsidR="003772E5" w:rsidRDefault="003772E5" w:rsidP="00432C33">
            <w:r>
              <w:t>The White Cloud</w:t>
            </w:r>
          </w:p>
        </w:tc>
        <w:tc>
          <w:tcPr>
            <w:tcW w:w="1771" w:type="dxa"/>
          </w:tcPr>
          <w:p w:rsidR="003772E5" w:rsidRDefault="003772E5" w:rsidP="00432C33">
            <w:r>
              <w:t>F.S McMahon</w:t>
            </w:r>
          </w:p>
        </w:tc>
        <w:tc>
          <w:tcPr>
            <w:tcW w:w="1771" w:type="dxa"/>
          </w:tcPr>
          <w:p w:rsidR="003772E5" w:rsidRDefault="003772E5" w:rsidP="003772E5">
            <w:pPr>
              <w:jc w:val="right"/>
            </w:pPr>
            <w:r>
              <w:t>$11.99</w:t>
            </w:r>
          </w:p>
        </w:tc>
        <w:tc>
          <w:tcPr>
            <w:tcW w:w="1771" w:type="dxa"/>
          </w:tcPr>
          <w:p w:rsidR="003772E5" w:rsidRDefault="003772E5" w:rsidP="003772E5">
            <w:pPr>
              <w:jc w:val="right"/>
            </w:pPr>
          </w:p>
        </w:tc>
        <w:tc>
          <w:tcPr>
            <w:tcW w:w="1772" w:type="dxa"/>
          </w:tcPr>
          <w:p w:rsidR="003772E5" w:rsidRDefault="003772E5" w:rsidP="003772E5">
            <w:pPr>
              <w:jc w:val="right"/>
            </w:pPr>
            <w:r>
              <w:t>$455.62</w:t>
            </w:r>
          </w:p>
        </w:tc>
      </w:tr>
    </w:tbl>
    <w:p w:rsidR="00526FF6" w:rsidRPr="00526FF6" w:rsidRDefault="00526FF6" w:rsidP="003772E5"/>
    <w:sectPr w:rsidR="00526FF6" w:rsidRPr="00526FF6" w:rsidSect="00421211">
      <w:headerReference w:type="default" r:id="rId9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FF6" w:rsidRDefault="00526FF6">
      <w:r>
        <w:separator/>
      </w:r>
    </w:p>
  </w:endnote>
  <w:endnote w:type="continuationSeparator" w:id="0">
    <w:p w:rsidR="00526FF6" w:rsidRDefault="00526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FF6" w:rsidRDefault="00526FF6">
      <w:r>
        <w:separator/>
      </w:r>
    </w:p>
  </w:footnote>
  <w:footnote w:type="continuationSeparator" w:id="0">
    <w:p w:rsidR="00526FF6" w:rsidRDefault="00526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Name"/>
      <w:tag w:val="Name"/>
      <w:id w:val="30103699"/>
      <w:placeholder>
        <w:docPart w:val="05ADA388F09B41C8B3FEF886BE48B409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Content>
      <w:p w:rsidR="00421211" w:rsidRDefault="00526FF6" w:rsidP="00421211">
        <w:pPr>
          <w:pStyle w:val="Header"/>
        </w:pPr>
        <w:r>
          <w:rPr>
            <w:lang w:val="en-GB"/>
          </w:rPr>
          <w:t>John</w:t>
        </w:r>
      </w:p>
    </w:sdtContent>
  </w:sdt>
  <w:sdt>
    <w:sdtPr>
      <w:alias w:val="Date"/>
      <w:tag w:val="Date"/>
      <w:id w:val="30103700"/>
      <w:placeholder>
        <w:docPart w:val="0435402454D14C929705492D4952F589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Content>
      <w:p w:rsidR="00421211" w:rsidRDefault="00526FF6" w:rsidP="00421211">
        <w:pPr>
          <w:pStyle w:val="Header"/>
        </w:pPr>
        <w:r>
          <w:rPr>
            <w:lang w:val="en-GB"/>
          </w:rPr>
          <w:t>07/03/15</w:t>
        </w:r>
      </w:p>
    </w:sdtContent>
  </w:sdt>
  <w:p w:rsidR="00D46117" w:rsidRPr="000B7DA8" w:rsidRDefault="00D46117" w:rsidP="00421211">
    <w:pPr>
      <w:pStyle w:val="Header"/>
    </w:pPr>
    <w:r>
      <w:t xml:space="preserve">Page </w:t>
    </w:r>
    <w:r w:rsidR="00FF6F28"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="00FF6F28" w:rsidRPr="000B7DA8">
      <w:rPr>
        <w:rStyle w:val="PageNumber"/>
      </w:rPr>
      <w:fldChar w:fldCharType="separate"/>
    </w:r>
    <w:r w:rsidR="00421211">
      <w:rPr>
        <w:rStyle w:val="PageNumber"/>
        <w:noProof/>
      </w:rPr>
      <w:t>2</w:t>
    </w:r>
    <w:r w:rsidR="00FF6F28" w:rsidRPr="000B7DA8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AB06E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6BC97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304D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BC8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BB406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A47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2090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4C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9E8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98AA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7F04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463A"/>
    <w:rsid w:val="0008078E"/>
    <w:rsid w:val="000B7DA8"/>
    <w:rsid w:val="000F2F1D"/>
    <w:rsid w:val="0013733D"/>
    <w:rsid w:val="00165240"/>
    <w:rsid w:val="00190E65"/>
    <w:rsid w:val="001B0EB0"/>
    <w:rsid w:val="001C39C4"/>
    <w:rsid w:val="001C3B37"/>
    <w:rsid w:val="001D185A"/>
    <w:rsid w:val="00204EBD"/>
    <w:rsid w:val="0021430B"/>
    <w:rsid w:val="00255735"/>
    <w:rsid w:val="00255AB4"/>
    <w:rsid w:val="00267CC0"/>
    <w:rsid w:val="00272AE7"/>
    <w:rsid w:val="002B4D0F"/>
    <w:rsid w:val="002F341B"/>
    <w:rsid w:val="00301B05"/>
    <w:rsid w:val="00333A3F"/>
    <w:rsid w:val="0037471D"/>
    <w:rsid w:val="003772E5"/>
    <w:rsid w:val="003A65CF"/>
    <w:rsid w:val="004029BF"/>
    <w:rsid w:val="00421211"/>
    <w:rsid w:val="00422D2C"/>
    <w:rsid w:val="00432C33"/>
    <w:rsid w:val="00452DEA"/>
    <w:rsid w:val="004B5B67"/>
    <w:rsid w:val="00517A98"/>
    <w:rsid w:val="00526FF6"/>
    <w:rsid w:val="00530AAD"/>
    <w:rsid w:val="00575B10"/>
    <w:rsid w:val="005B2344"/>
    <w:rsid w:val="005F4F00"/>
    <w:rsid w:val="006071E5"/>
    <w:rsid w:val="0061751D"/>
    <w:rsid w:val="006308D8"/>
    <w:rsid w:val="00643A94"/>
    <w:rsid w:val="00650B2F"/>
    <w:rsid w:val="0067239C"/>
    <w:rsid w:val="006F02C2"/>
    <w:rsid w:val="007334AD"/>
    <w:rsid w:val="007347D7"/>
    <w:rsid w:val="00744147"/>
    <w:rsid w:val="00767097"/>
    <w:rsid w:val="007834BF"/>
    <w:rsid w:val="007967DD"/>
    <w:rsid w:val="007C2960"/>
    <w:rsid w:val="007D03C5"/>
    <w:rsid w:val="007F303E"/>
    <w:rsid w:val="00852CDA"/>
    <w:rsid w:val="00876FF3"/>
    <w:rsid w:val="008C0A78"/>
    <w:rsid w:val="00924637"/>
    <w:rsid w:val="009321DF"/>
    <w:rsid w:val="0093463A"/>
    <w:rsid w:val="00956F81"/>
    <w:rsid w:val="00981E11"/>
    <w:rsid w:val="009A462A"/>
    <w:rsid w:val="009E1724"/>
    <w:rsid w:val="009F2F6E"/>
    <w:rsid w:val="009F34DD"/>
    <w:rsid w:val="00A46190"/>
    <w:rsid w:val="00AE27A5"/>
    <w:rsid w:val="00B26817"/>
    <w:rsid w:val="00B76823"/>
    <w:rsid w:val="00BD0BBB"/>
    <w:rsid w:val="00C53C79"/>
    <w:rsid w:val="00C833FF"/>
    <w:rsid w:val="00CC2ADC"/>
    <w:rsid w:val="00CE02A3"/>
    <w:rsid w:val="00CE2C65"/>
    <w:rsid w:val="00CF13D7"/>
    <w:rsid w:val="00D12684"/>
    <w:rsid w:val="00D27A70"/>
    <w:rsid w:val="00D46117"/>
    <w:rsid w:val="00DC0500"/>
    <w:rsid w:val="00E52261"/>
    <w:rsid w:val="00EA5EAF"/>
    <w:rsid w:val="00F07C74"/>
    <w:rsid w:val="00FD0588"/>
    <w:rsid w:val="00FD5F91"/>
    <w:rsid w:val="00FF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E65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421211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421211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421211"/>
    <w:rPr>
      <w:color w:val="808080"/>
    </w:r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styleId="Footer">
    <w:name w:val="footer"/>
    <w:basedOn w:val="Normal"/>
    <w:link w:val="FooterChar"/>
    <w:semiHidden/>
    <w:unhideWhenUsed/>
    <w:rsid w:val="00421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421211"/>
    <w:rPr>
      <w:rFonts w:asciiTheme="minorHAnsi" w:hAnsiTheme="minorHAnsi"/>
      <w:sz w:val="24"/>
      <w:szCs w:val="24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21211"/>
    <w:pPr>
      <w:spacing w:after="480"/>
      <w:contextualSpacing/>
    </w:pPr>
  </w:style>
  <w:style w:type="character" w:styleId="PageNumber">
    <w:name w:val="page number"/>
    <w:basedOn w:val="DefaultParagraphFont"/>
    <w:semiHidden/>
    <w:unhideWhenUsed/>
    <w:rsid w:val="000B7DA8"/>
  </w:style>
  <w:style w:type="table" w:styleId="TableGrid">
    <w:name w:val="Table Grid"/>
    <w:basedOn w:val="TableNormal"/>
    <w:rsid w:val="003772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cdl.com\foldred\redirect\Nevillep\Application%20Data\Microsoft\Templates\discontser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ADA388F09B41C8B3FEF886BE48B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8F5D3-8976-4521-94BF-E282F0F08753}"/>
      </w:docPartPr>
      <w:docPartBody>
        <w:p w:rsidR="005B4AAD" w:rsidRDefault="005B4AAD">
          <w:pPr>
            <w:pStyle w:val="05ADA388F09B41C8B3FEF886BE48B409"/>
          </w:pPr>
          <w:r>
            <w:t>[Recipient Name]</w:t>
          </w:r>
        </w:p>
      </w:docPartBody>
    </w:docPart>
    <w:docPart>
      <w:docPartPr>
        <w:name w:val="0435402454D14C929705492D4952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4216A-4660-4B24-83B5-B0CBA43528A3}"/>
      </w:docPartPr>
      <w:docPartBody>
        <w:p w:rsidR="005B4AAD" w:rsidRDefault="005B4AAD">
          <w:pPr>
            <w:pStyle w:val="0435402454D14C929705492D4952F58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4AAD"/>
    <w:rsid w:val="005B4AAD"/>
    <w:rsid w:val="006E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422A56965404489021525D4CE4132">
    <w:name w:val="F86422A56965404489021525D4CE4132"/>
    <w:rsid w:val="005B4AAD"/>
  </w:style>
  <w:style w:type="paragraph" w:customStyle="1" w:styleId="171B1302C19F4AB58EF94D8BC9A0DA68">
    <w:name w:val="171B1302C19F4AB58EF94D8BC9A0DA68"/>
    <w:rsid w:val="005B4AAD"/>
  </w:style>
  <w:style w:type="paragraph" w:customStyle="1" w:styleId="98436C8B7E9047B3B58A8101522D78A6">
    <w:name w:val="98436C8B7E9047B3B58A8101522D78A6"/>
    <w:rsid w:val="005B4AAD"/>
  </w:style>
  <w:style w:type="paragraph" w:customStyle="1" w:styleId="E72296D6C4504177BFDE0BF8B2D79640">
    <w:name w:val="E72296D6C4504177BFDE0BF8B2D79640"/>
    <w:rsid w:val="005B4AAD"/>
  </w:style>
  <w:style w:type="paragraph" w:customStyle="1" w:styleId="51340CA7519E4E39AA9AE2DF1B513555">
    <w:name w:val="51340CA7519E4E39AA9AE2DF1B513555"/>
    <w:rsid w:val="005B4AAD"/>
  </w:style>
  <w:style w:type="paragraph" w:customStyle="1" w:styleId="8AD67605B5F144A2B7D3037ACBBDF7E1">
    <w:name w:val="8AD67605B5F144A2B7D3037ACBBDF7E1"/>
    <w:rsid w:val="005B4AAD"/>
  </w:style>
  <w:style w:type="paragraph" w:customStyle="1" w:styleId="E27EFE432D8F4168B62BCFA515C09A22">
    <w:name w:val="E27EFE432D8F4168B62BCFA515C09A22"/>
    <w:rsid w:val="005B4AAD"/>
  </w:style>
  <w:style w:type="paragraph" w:customStyle="1" w:styleId="F2BD01BE0A674B568AFCA3BA7D18FCCE">
    <w:name w:val="F2BD01BE0A674B568AFCA3BA7D18FCCE"/>
    <w:rsid w:val="005B4AAD"/>
  </w:style>
  <w:style w:type="paragraph" w:customStyle="1" w:styleId="EF28BC33F4914C8CB3B7231196C09E6F">
    <w:name w:val="EF28BC33F4914C8CB3B7231196C09E6F"/>
    <w:rsid w:val="005B4AAD"/>
  </w:style>
  <w:style w:type="paragraph" w:customStyle="1" w:styleId="EC40AFC987A54CDE97AFDF8D2A32D1F9">
    <w:name w:val="EC40AFC987A54CDE97AFDF8D2A32D1F9"/>
    <w:rsid w:val="005B4AAD"/>
  </w:style>
  <w:style w:type="character" w:styleId="PlaceholderText">
    <w:name w:val="Placeholder Text"/>
    <w:basedOn w:val="DefaultParagraphFont"/>
    <w:uiPriority w:val="99"/>
    <w:semiHidden/>
    <w:rsid w:val="005B4AAD"/>
    <w:rPr>
      <w:color w:val="808080"/>
    </w:rPr>
  </w:style>
  <w:style w:type="paragraph" w:customStyle="1" w:styleId="37B477EC4C0349FA8ED6054C6B884DCB">
    <w:name w:val="37B477EC4C0349FA8ED6054C6B884DCB"/>
    <w:rsid w:val="005B4AAD"/>
  </w:style>
  <w:style w:type="paragraph" w:customStyle="1" w:styleId="0AA92C8DD5844823ABBB4F00596A4526">
    <w:name w:val="0AA92C8DD5844823ABBB4F00596A4526"/>
    <w:rsid w:val="005B4AAD"/>
  </w:style>
  <w:style w:type="paragraph" w:customStyle="1" w:styleId="2EAF88577E9144E6AF5B7628EACB885C">
    <w:name w:val="2EAF88577E9144E6AF5B7628EACB885C"/>
    <w:rsid w:val="005B4AAD"/>
  </w:style>
  <w:style w:type="paragraph" w:customStyle="1" w:styleId="D30B8EF62162466EBE49B4108B0CD600">
    <w:name w:val="D30B8EF62162466EBE49B4108B0CD600"/>
    <w:rsid w:val="005B4AAD"/>
  </w:style>
  <w:style w:type="paragraph" w:customStyle="1" w:styleId="8934E3592D354B3B97134448B1272A8F">
    <w:name w:val="8934E3592D354B3B97134448B1272A8F"/>
    <w:rsid w:val="005B4AAD"/>
  </w:style>
  <w:style w:type="paragraph" w:customStyle="1" w:styleId="B2016E4A65EE48CA8D84881ABC12448B">
    <w:name w:val="B2016E4A65EE48CA8D84881ABC12448B"/>
    <w:rsid w:val="005B4AAD"/>
  </w:style>
  <w:style w:type="paragraph" w:customStyle="1" w:styleId="52BDE4501BA64CDDB60347F5C860D121">
    <w:name w:val="52BDE4501BA64CDDB60347F5C860D121"/>
    <w:rsid w:val="005B4AAD"/>
  </w:style>
  <w:style w:type="paragraph" w:customStyle="1" w:styleId="05ADA388F09B41C8B3FEF886BE48B409">
    <w:name w:val="05ADA388F09B41C8B3FEF886BE48B409"/>
    <w:rsid w:val="005B4AAD"/>
  </w:style>
  <w:style w:type="paragraph" w:customStyle="1" w:styleId="0435402454D14C929705492D4952F589">
    <w:name w:val="0435402454D14C929705492D4952F589"/>
    <w:rsid w:val="005B4A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John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25862-874C-4198-9045-948DDE37AE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discontserv.dotx</Template>
  <TotalTime>37</TotalTime>
  <Pages>1</Pages>
  <Words>37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  </cp:lastModifiedBy>
  <cp:lastPrinted>2002-01-25T00:21:00Z</cp:lastPrinted>
  <dcterms:created xsi:type="dcterms:W3CDTF">2016-03-07T15:18:00Z</dcterms:created>
  <dcterms:modified xsi:type="dcterms:W3CDTF">2016-03-07T16:05:00Z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TC061048141033</vt:lpwstr>
  </property>
</Properties>
</file>